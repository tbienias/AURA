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5C" w:rsidRDefault="00CC3CBD">
      <w:r>
        <w:rPr>
          <w:b/>
          <w:bCs/>
        </w:rPr>
        <w:t>MPSE – Virt</w:t>
      </w:r>
      <w:r w:rsidR="008F74D1">
        <w:rPr>
          <w:b/>
          <w:bCs/>
        </w:rPr>
        <w:t xml:space="preserve">uelle Bühnenbilder mit der </w:t>
      </w:r>
      <w:proofErr w:type="spellStart"/>
      <w:r w:rsidR="008F74D1">
        <w:rPr>
          <w:b/>
          <w:bCs/>
        </w:rPr>
        <w:t>HoloL</w:t>
      </w:r>
      <w:r>
        <w:rPr>
          <w:b/>
          <w:bCs/>
        </w:rPr>
        <w:t>ens</w:t>
      </w:r>
      <w:proofErr w:type="spellEnd"/>
    </w:p>
    <w:p w:rsidR="00D1385C" w:rsidRDefault="00D1385C">
      <w:r>
        <w:t>Besprechungsprotokoll</w:t>
      </w:r>
    </w:p>
    <w:p w:rsidR="00D1385C" w:rsidRDefault="00D1385C"/>
    <w:p w:rsidR="00D1385C" w:rsidRPr="00CC3CBD" w:rsidRDefault="00CC3CBD" w:rsidP="00CC3CBD">
      <w:pPr>
        <w:rPr>
          <w:i/>
          <w:iCs/>
          <w:lang w:bidi="de-DE"/>
        </w:rPr>
      </w:pPr>
      <w:r>
        <w:rPr>
          <w:rStyle w:val="Kursiv"/>
        </w:rPr>
        <w:t>06. Oktober 2016</w:t>
      </w:r>
    </w:p>
    <w:p w:rsidR="00D1385C" w:rsidRDefault="00D1385C"/>
    <w:p w:rsidR="00D1385C" w:rsidRDefault="00D1385C">
      <w:pPr>
        <w:pStyle w:val="berschrift1"/>
      </w:pPr>
      <w:r>
        <w:t>I.</w:t>
      </w:r>
      <w:r>
        <w:tab/>
      </w:r>
      <w:r w:rsidR="00CC3CBD">
        <w:t>Besprochene Arbeitspakete</w:t>
      </w:r>
    </w:p>
    <w:p w:rsidR="00672B0D" w:rsidRDefault="00CC3CBD" w:rsidP="00CC3CBD">
      <w:pPr>
        <w:numPr>
          <w:ilvl w:val="0"/>
          <w:numId w:val="1"/>
        </w:numPr>
        <w:rPr>
          <w:lang w:val="en-US"/>
        </w:rPr>
      </w:pPr>
      <w:r w:rsidRPr="00672B0D">
        <w:rPr>
          <w:lang w:val="en-US"/>
        </w:rPr>
        <w:t xml:space="preserve">Installation der Tool-Chain </w:t>
      </w:r>
    </w:p>
    <w:p w:rsidR="00D1385C" w:rsidRPr="00672B0D" w:rsidRDefault="008F74D1" w:rsidP="00D92125">
      <w:pPr>
        <w:ind w:left="720"/>
        <w:rPr>
          <w:lang w:val="en-US"/>
        </w:rPr>
      </w:pPr>
      <w:r>
        <w:rPr>
          <w:lang w:val="en-US"/>
        </w:rPr>
        <w:t xml:space="preserve">(Unity, </w:t>
      </w:r>
      <w:proofErr w:type="spellStart"/>
      <w:r>
        <w:rPr>
          <w:lang w:val="en-US"/>
        </w:rPr>
        <w:t>HoloL</w:t>
      </w:r>
      <w:bookmarkStart w:id="0" w:name="_GoBack"/>
      <w:bookmarkEnd w:id="0"/>
      <w:r w:rsidR="00CC3CBD" w:rsidRPr="00672B0D">
        <w:rPr>
          <w:lang w:val="en-US"/>
        </w:rPr>
        <w:t>ens</w:t>
      </w:r>
      <w:proofErr w:type="spellEnd"/>
      <w:r w:rsidR="00CC3CBD" w:rsidRPr="00672B0D">
        <w:rPr>
          <w:lang w:val="en-US"/>
        </w:rPr>
        <w:t>-SDK und Emulator</w:t>
      </w:r>
      <w:r w:rsidR="00672B0D" w:rsidRPr="00672B0D">
        <w:rPr>
          <w:lang w:val="en-US"/>
        </w:rPr>
        <w:t>, Visual Studio</w:t>
      </w:r>
      <w:r w:rsidR="00CC3CBD" w:rsidRPr="00672B0D">
        <w:rPr>
          <w:lang w:val="en-US"/>
        </w:rPr>
        <w:t>)</w:t>
      </w:r>
    </w:p>
    <w:p w:rsidR="00CC3CBD" w:rsidRDefault="00CC3CBD" w:rsidP="00CC3CBD">
      <w:pPr>
        <w:numPr>
          <w:ilvl w:val="0"/>
          <w:numId w:val="1"/>
        </w:numPr>
      </w:pPr>
      <w:r>
        <w:t>Einlesen in die Dokumentation und Tutorials</w:t>
      </w:r>
    </w:p>
    <w:p w:rsidR="00D1385C" w:rsidRDefault="00D1385C"/>
    <w:p w:rsidR="00D1385C" w:rsidRDefault="00D1385C" w:rsidP="00CC3CBD">
      <w:pPr>
        <w:pStyle w:val="berschrift1"/>
      </w:pPr>
      <w:r>
        <w:t>II.</w:t>
      </w:r>
      <w:r>
        <w:tab/>
      </w:r>
      <w:r w:rsidR="00CC3CBD">
        <w:t>Offene Fragen</w:t>
      </w:r>
    </w:p>
    <w:p w:rsidR="00CC3CBD" w:rsidRDefault="00CC3CBD" w:rsidP="00CC3CBD">
      <w:pPr>
        <w:numPr>
          <w:ilvl w:val="0"/>
          <w:numId w:val="4"/>
        </w:numPr>
        <w:rPr>
          <w:strike/>
        </w:rPr>
      </w:pPr>
      <w:proofErr w:type="spellStart"/>
      <w:r w:rsidRPr="00CC3CBD">
        <w:rPr>
          <w:strike/>
        </w:rPr>
        <w:t>Git</w:t>
      </w:r>
      <w:proofErr w:type="spellEnd"/>
      <w:r w:rsidRPr="00CC3CBD">
        <w:rPr>
          <w:strike/>
        </w:rPr>
        <w:t>-Zugang</w:t>
      </w:r>
      <w:r>
        <w:t xml:space="preserve"> (Erledigt durch die </w:t>
      </w:r>
      <w:proofErr w:type="spellStart"/>
      <w:r>
        <w:t>Email</w:t>
      </w:r>
      <w:proofErr w:type="spellEnd"/>
      <w:r>
        <w:t xml:space="preserve"> von Bettina)</w:t>
      </w:r>
    </w:p>
    <w:p w:rsidR="00CC3CBD" w:rsidRDefault="00CC3CBD" w:rsidP="00CC3CBD">
      <w:pPr>
        <w:numPr>
          <w:ilvl w:val="0"/>
          <w:numId w:val="4"/>
        </w:numPr>
      </w:pPr>
      <w:proofErr w:type="spellStart"/>
      <w:r>
        <w:t>Moodle</w:t>
      </w:r>
      <w:proofErr w:type="spellEnd"/>
      <w:r>
        <w:t>-Einrichtung</w:t>
      </w:r>
    </w:p>
    <w:p w:rsidR="00CC3CBD" w:rsidRPr="00CC3CBD" w:rsidRDefault="00CC3CBD" w:rsidP="00CC3CBD">
      <w:pPr>
        <w:ind w:left="720"/>
        <w:rPr>
          <w:strike/>
        </w:rPr>
      </w:pPr>
    </w:p>
    <w:p w:rsidR="00CC3CBD" w:rsidRDefault="00CC3CBD"/>
    <w:p w:rsidR="00CC3CBD" w:rsidRDefault="00CC3CBD" w:rsidP="00CC3CBD">
      <w:pPr>
        <w:pStyle w:val="Titel"/>
      </w:pPr>
    </w:p>
    <w:sectPr w:rsidR="00CC3CBD" w:rsidSect="00D1385C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205C"/>
    <w:multiLevelType w:val="hybridMultilevel"/>
    <w:tmpl w:val="5DF03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7E8C"/>
    <w:multiLevelType w:val="hybridMultilevel"/>
    <w:tmpl w:val="46405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5359E"/>
    <w:multiLevelType w:val="hybridMultilevel"/>
    <w:tmpl w:val="758CF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63990"/>
    <w:multiLevelType w:val="hybridMultilevel"/>
    <w:tmpl w:val="5CD608F2"/>
    <w:lvl w:ilvl="0" w:tplc="A3F2E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BD"/>
    <w:rsid w:val="002A2BB1"/>
    <w:rsid w:val="0063595C"/>
    <w:rsid w:val="00672B0D"/>
    <w:rsid w:val="008F74D1"/>
    <w:rsid w:val="00B43D49"/>
    <w:rsid w:val="00C938CC"/>
    <w:rsid w:val="00CC3CBD"/>
    <w:rsid w:val="00CF41A9"/>
    <w:rsid w:val="00D1385C"/>
    <w:rsid w:val="00D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0DF022-D066-4728-9A7B-F38F0F60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1627"/>
      </w:tabs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nie">
    <w:name w:val="Linie"/>
    <w:basedOn w:val="Standard"/>
    <w:pPr>
      <w:pBdr>
        <w:bottom w:val="single" w:sz="4" w:space="1" w:color="auto"/>
      </w:pBdr>
    </w:pPr>
    <w:rPr>
      <w:lang w:bidi="de-DE"/>
    </w:rPr>
  </w:style>
  <w:style w:type="character" w:customStyle="1" w:styleId="Kursiv">
    <w:name w:val="Kursiv"/>
    <w:basedOn w:val="Absatz-Standardschriftart"/>
    <w:rPr>
      <w:i/>
      <w:iCs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CC3C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CC3CB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\AppData\Roaming\Microsoft\Templates\Protokoll%20f&#252;r%20eine%20Organisationsbesprechung%20(kurzes%20Forma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002B663-2CDE-4D70-82EF-B4A05772B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 für eine Organisationsbesprechung (kurzes Format)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[NAME DER ORGANISATION/DES KOMITEES]</vt:lpstr>
    </vt:vector>
  </TitlesOfParts>
  <Manager/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 Liu</cp:lastModifiedBy>
  <cp:revision>5</cp:revision>
  <dcterms:created xsi:type="dcterms:W3CDTF">2016-10-11T18:36:00Z</dcterms:created>
  <dcterms:modified xsi:type="dcterms:W3CDTF">2016-10-11T18:50:00Z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TC010184141031</vt:lpwstr>
  </property>
</Properties>
</file>